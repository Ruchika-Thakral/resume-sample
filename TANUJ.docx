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B27BB" w14:textId="77777777" w:rsidR="00C55D85" w:rsidRDefault="00C55D85" w:rsidP="00DD5F82">
      <w:pPr>
        <w:pStyle w:val="GraphicAnchor"/>
      </w:pPr>
    </w:p>
    <w:tbl>
      <w:tblPr>
        <w:tblpPr w:leftFromText="180" w:rightFromText="180" w:vertAnchor="text" w:tblpY="1"/>
        <w:tblOverlap w:val="never"/>
        <w:tblW w:w="11885" w:type="pct"/>
        <w:tblLayout w:type="fixed"/>
        <w:tblLook w:val="0600" w:firstRow="0" w:lastRow="0" w:firstColumn="0" w:lastColumn="0" w:noHBand="1" w:noVBand="1"/>
      </w:tblPr>
      <w:tblGrid>
        <w:gridCol w:w="2977"/>
        <w:gridCol w:w="378"/>
        <w:gridCol w:w="2848"/>
        <w:gridCol w:w="606"/>
        <w:gridCol w:w="3257"/>
        <w:gridCol w:w="14"/>
        <w:gridCol w:w="6933"/>
        <w:gridCol w:w="6947"/>
      </w:tblGrid>
      <w:tr w:rsidR="00D266D4" w14:paraId="2FCBC57B" w14:textId="77777777" w:rsidTr="00EA5F02">
        <w:trPr>
          <w:gridAfter w:val="2"/>
          <w:wAfter w:w="13880" w:type="dxa"/>
          <w:trHeight w:hRule="exact" w:val="1181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6E8FFC62" w14:textId="05106F6D" w:rsidR="00D266D4" w:rsidRPr="008C58C0" w:rsidRDefault="00AE3CDD" w:rsidP="002E3424">
            <w:pPr>
              <w:pStyle w:val="Title"/>
              <w:ind w:left="-108"/>
            </w:pPr>
            <w:r>
              <w:t xml:space="preserve">              </w:t>
            </w:r>
            <w:r w:rsidR="003849DA">
              <w:t>TANUJ</w:t>
            </w:r>
          </w:p>
          <w:p w14:paraId="24D2386F" w14:textId="431A9829" w:rsidR="000434BA" w:rsidRPr="00003BB9" w:rsidRDefault="00AE3CDD" w:rsidP="002E3424">
            <w:pPr>
              <w:pStyle w:val="Subtitle"/>
              <w:ind w:left="-108"/>
            </w:pPr>
            <w:r>
              <w:t xml:space="preserve">                                  </w:t>
            </w:r>
            <w:r w:rsidR="003849DA">
              <w:t>Associate Dot Net Develope</w:t>
            </w:r>
            <w:bookmarkStart w:id="0" w:name="_GoBack"/>
            <w:bookmarkEnd w:id="0"/>
            <w:r w:rsidR="003849DA">
              <w:t>r</w:t>
            </w:r>
          </w:p>
        </w:tc>
      </w:tr>
      <w:tr w:rsidR="008C58C0" w14:paraId="1F3486AB" w14:textId="77777777" w:rsidTr="00EA5F02">
        <w:trPr>
          <w:gridAfter w:val="2"/>
          <w:wAfter w:w="13880" w:type="dxa"/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3763BA47" w14:textId="77777777" w:rsidR="008C58C0" w:rsidRDefault="008C58C0" w:rsidP="002E3424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top w:val="single" w:sz="12" w:space="0" w:color="000000" w:themeColor="text1"/>
            </w:tcBorders>
          </w:tcPr>
          <w:p w14:paraId="07EE1149" w14:textId="77777777" w:rsidR="008C58C0" w:rsidRDefault="008C58C0" w:rsidP="002E3424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5319C8AD" w14:textId="77777777" w:rsidR="008C58C0" w:rsidRPr="00CA1480" w:rsidRDefault="008C58C0" w:rsidP="002E3424">
            <w:pPr>
              <w:pStyle w:val="TableSmallRows"/>
            </w:pPr>
          </w:p>
        </w:tc>
      </w:tr>
      <w:tr w:rsidR="00E8212E" w14:paraId="29B8B277" w14:textId="77777777" w:rsidTr="00EA5F02">
        <w:trPr>
          <w:gridAfter w:val="2"/>
          <w:wAfter w:w="13880" w:type="dxa"/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3D1EFE3A" w14:textId="1B103E1A" w:rsidR="00E8212E" w:rsidRDefault="003849DA" w:rsidP="002E3424">
            <w:pPr>
              <w:jc w:val="center"/>
            </w:pPr>
            <w:r>
              <w:t>7838282016</w:t>
            </w:r>
          </w:p>
        </w:tc>
        <w:tc>
          <w:tcPr>
            <w:tcW w:w="34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0BC212" w14:textId="5B2D2F44" w:rsidR="00E8212E" w:rsidRDefault="00143155" w:rsidP="002E3424">
            <w:pPr>
              <w:jc w:val="center"/>
            </w:pPr>
            <w:r>
              <w:t>t</w:t>
            </w:r>
            <w:r w:rsidR="003849DA">
              <w:t>anuj0112@gmail.com</w:t>
            </w:r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032125ED" w14:textId="200E15A2" w:rsidR="00E8212E" w:rsidRDefault="003849DA" w:rsidP="002E3424">
            <w:pPr>
              <w:jc w:val="center"/>
            </w:pPr>
            <w:r>
              <w:t>New Delhi, India</w:t>
            </w:r>
          </w:p>
        </w:tc>
      </w:tr>
      <w:tr w:rsidR="008C58C0" w14:paraId="49291CED" w14:textId="77777777" w:rsidTr="00EA5F02">
        <w:trPr>
          <w:gridAfter w:val="2"/>
          <w:wAfter w:w="13880" w:type="dxa"/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2DA35002" w14:textId="77777777" w:rsidR="008C58C0" w:rsidRDefault="008C58C0" w:rsidP="002E3424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bottom w:val="single" w:sz="12" w:space="0" w:color="000000" w:themeColor="text1"/>
            </w:tcBorders>
          </w:tcPr>
          <w:p w14:paraId="6D411FDC" w14:textId="77777777" w:rsidR="008C58C0" w:rsidRDefault="008C58C0" w:rsidP="002E3424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76703188" w14:textId="77777777" w:rsidR="008C58C0" w:rsidRPr="00CA1480" w:rsidRDefault="008C58C0" w:rsidP="002E3424">
            <w:pPr>
              <w:pStyle w:val="TableSmallRows"/>
            </w:pPr>
          </w:p>
        </w:tc>
      </w:tr>
      <w:tr w:rsidR="0075458C" w14:paraId="0EE57EB0" w14:textId="77777777" w:rsidTr="003C6B12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3"/>
          <w:wAfter w:w="13894" w:type="dxa"/>
          <w:trHeight w:val="1282"/>
        </w:trPr>
        <w:tc>
          <w:tcPr>
            <w:tcW w:w="2977" w:type="dxa"/>
            <w:tcBorders>
              <w:bottom w:val="single" w:sz="12" w:space="0" w:color="auto"/>
            </w:tcBorders>
          </w:tcPr>
          <w:p w14:paraId="494786F0" w14:textId="77777777" w:rsidR="0075458C" w:rsidRDefault="006C2D42" w:rsidP="002E3424">
            <w:pPr>
              <w:pStyle w:val="Heading1"/>
            </w:pPr>
            <w:sdt>
              <w:sdtPr>
                <w:id w:val="306284188"/>
                <w:placeholder>
                  <w:docPart w:val="3A1E790CF2534D4D89DC2793F63D7378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t>Objective</w:t>
                </w:r>
              </w:sdtContent>
            </w:sdt>
          </w:p>
        </w:tc>
        <w:tc>
          <w:tcPr>
            <w:tcW w:w="7089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52F01F7" w14:textId="73E723D5" w:rsidR="007D501B" w:rsidRPr="00143155" w:rsidRDefault="00143155" w:rsidP="00130DDA">
            <w:pPr>
              <w:ind w:left="0"/>
              <w:jc w:val="both"/>
              <w:rPr>
                <w:szCs w:val="20"/>
              </w:rPr>
            </w:pPr>
            <w:r w:rsidRPr="00143155">
              <w:rPr>
                <w:szCs w:val="20"/>
              </w:rPr>
              <w:t>Enthusiastic Associate .NET</w:t>
            </w:r>
            <w:r w:rsidR="007D501B" w:rsidRPr="00143155">
              <w:rPr>
                <w:szCs w:val="20"/>
              </w:rPr>
              <w:t xml:space="preserve"> Developer with one year of experience in building high-performance applications. Dedicated to leveraging development expertise and passion for innovation to deliver impactful</w:t>
            </w:r>
          </w:p>
          <w:p w14:paraId="23836DA9" w14:textId="7278EC4B" w:rsidR="00130DDA" w:rsidRPr="00130DDA" w:rsidRDefault="003C6B12" w:rsidP="00130DDA">
            <w:pPr>
              <w:pStyle w:val="Heading3"/>
              <w:ind w:left="0"/>
              <w:jc w:val="both"/>
              <w:rPr>
                <w:rFonts w:asciiTheme="minorHAnsi" w:hAnsiTheme="minorHAnsi"/>
                <w:b w:val="0"/>
                <w:szCs w:val="20"/>
              </w:rPr>
            </w:pPr>
            <w:r w:rsidRPr="00CE6BC9">
              <w:rPr>
                <w:rFonts w:asciiTheme="minorHAnsi" w:hAnsiTheme="minorHAnsi"/>
                <w:b w:val="0"/>
                <w:szCs w:val="20"/>
              </w:rPr>
              <w:t>S</w:t>
            </w:r>
            <w:r>
              <w:rPr>
                <w:rFonts w:asciiTheme="minorHAnsi" w:hAnsiTheme="minorHAnsi"/>
                <w:b w:val="0"/>
                <w:szCs w:val="20"/>
              </w:rPr>
              <w:t xml:space="preserve">oftware </w:t>
            </w:r>
            <w:r w:rsidR="00130DDA">
              <w:rPr>
                <w:rFonts w:asciiTheme="minorHAnsi" w:hAnsiTheme="minorHAnsi"/>
                <w:b w:val="0"/>
                <w:szCs w:val="20"/>
              </w:rPr>
              <w:t xml:space="preserve">solutions. </w:t>
            </w:r>
            <w:r w:rsidR="00130DDA" w:rsidRPr="00130DDA">
              <w:rPr>
                <w:rFonts w:asciiTheme="minorHAnsi" w:hAnsiTheme="minorHAnsi" w:cs="Segoe UI"/>
                <w:b w:val="0"/>
                <w:color w:val="0D0D0D"/>
                <w:shd w:val="clear" w:color="auto" w:fill="FFFFFF"/>
              </w:rPr>
              <w:t>Skilled in collaborat</w:t>
            </w:r>
            <w:r w:rsidR="00130DDA">
              <w:rPr>
                <w:rFonts w:asciiTheme="minorHAnsi" w:hAnsiTheme="minorHAnsi" w:cs="Segoe UI"/>
                <w:b w:val="0"/>
                <w:color w:val="0D0D0D"/>
                <w:shd w:val="clear" w:color="auto" w:fill="FFFFFF"/>
              </w:rPr>
              <w:t xml:space="preserve">ing with cross-functional    teams </w:t>
            </w:r>
            <w:r w:rsidR="00130DDA" w:rsidRPr="00130DDA">
              <w:rPr>
                <w:rFonts w:asciiTheme="minorHAnsi" w:hAnsiTheme="minorHAnsi" w:cs="Segoe UI"/>
                <w:b w:val="0"/>
                <w:color w:val="0D0D0D"/>
                <w:shd w:val="clear" w:color="auto" w:fill="FFFFFF"/>
              </w:rPr>
              <w:t>to ensure project success and produce high-quality, reliable software.</w:t>
            </w:r>
          </w:p>
        </w:tc>
      </w:tr>
      <w:tr w:rsidR="0075458C" w:rsidRPr="00302F0F" w14:paraId="16571C74" w14:textId="77777777" w:rsidTr="003C6B12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3"/>
          <w:wAfter w:w="13894" w:type="dxa"/>
          <w:trHeight w:val="1282"/>
        </w:trPr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</w:tcPr>
          <w:p w14:paraId="1539E52E" w14:textId="77777777" w:rsidR="0075458C" w:rsidRDefault="006C2D42" w:rsidP="002E3424">
            <w:pPr>
              <w:pStyle w:val="Heading1"/>
            </w:pPr>
            <w:sdt>
              <w:sdtPr>
                <w:id w:val="-1975742575"/>
                <w:placeholder>
                  <w:docPart w:val="B38A565335474CB6811A8179E2033CB1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089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D0C1A95" w14:textId="4ACD3103" w:rsidR="00A37641" w:rsidRDefault="00130DDA" w:rsidP="002E3424">
            <w:pPr>
              <w:ind w:left="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Master in Compute</w:t>
            </w:r>
            <w:r w:rsidR="00A37641" w:rsidRPr="00143155">
              <w:rPr>
                <w:b/>
                <w:bCs/>
                <w:szCs w:val="20"/>
              </w:rPr>
              <w:t xml:space="preserve">r Applications </w:t>
            </w:r>
          </w:p>
          <w:p w14:paraId="0574D72F" w14:textId="77777777" w:rsidR="00EF53EC" w:rsidRPr="00143155" w:rsidRDefault="00EF53EC" w:rsidP="002E3424">
            <w:pPr>
              <w:ind w:left="0"/>
              <w:jc w:val="both"/>
              <w:rPr>
                <w:b/>
                <w:bCs/>
                <w:szCs w:val="20"/>
              </w:rPr>
            </w:pPr>
          </w:p>
          <w:p w14:paraId="44648FC9" w14:textId="700B74BA" w:rsidR="00A37641" w:rsidRPr="00143155" w:rsidRDefault="00A37641" w:rsidP="002E3424">
            <w:pPr>
              <w:pBdr>
                <w:bottom w:val="single" w:sz="6" w:space="1" w:color="auto"/>
              </w:pBdr>
              <w:ind w:left="0"/>
              <w:jc w:val="both"/>
              <w:rPr>
                <w:szCs w:val="20"/>
              </w:rPr>
            </w:pPr>
            <w:r w:rsidRPr="00143155">
              <w:rPr>
                <w:szCs w:val="20"/>
              </w:rPr>
              <w:t>Chandigarh Group of Colleges, Mohali, Punjab</w:t>
            </w:r>
          </w:p>
          <w:p w14:paraId="60ECDAB3" w14:textId="020C9EB6" w:rsidR="00A37641" w:rsidRPr="00143155" w:rsidRDefault="00A37641" w:rsidP="002E3424">
            <w:pPr>
              <w:pBdr>
                <w:bottom w:val="single" w:sz="6" w:space="1" w:color="auto"/>
              </w:pBdr>
              <w:ind w:left="0"/>
              <w:jc w:val="both"/>
              <w:rPr>
                <w:szCs w:val="20"/>
              </w:rPr>
            </w:pPr>
            <w:r w:rsidRPr="00143155">
              <w:rPr>
                <w:szCs w:val="20"/>
              </w:rPr>
              <w:t>July 2021</w:t>
            </w:r>
            <w:r w:rsidR="008F727E" w:rsidRPr="00143155">
              <w:rPr>
                <w:szCs w:val="20"/>
              </w:rPr>
              <w:t xml:space="preserve"> – </w:t>
            </w:r>
            <w:r w:rsidRPr="00143155">
              <w:rPr>
                <w:szCs w:val="20"/>
              </w:rPr>
              <w:t>June</w:t>
            </w:r>
            <w:r w:rsidR="008F727E" w:rsidRPr="00143155">
              <w:rPr>
                <w:szCs w:val="20"/>
              </w:rPr>
              <w:t xml:space="preserve"> </w:t>
            </w:r>
            <w:r w:rsidRPr="00143155">
              <w:rPr>
                <w:szCs w:val="20"/>
              </w:rPr>
              <w:t>2023</w:t>
            </w:r>
          </w:p>
          <w:p w14:paraId="09213FEE" w14:textId="1AE1C74F" w:rsidR="00EF53EC" w:rsidRDefault="00A37641" w:rsidP="00EF53EC">
            <w:pPr>
              <w:pStyle w:val="Heading3"/>
              <w:ind w:left="0"/>
              <w:jc w:val="both"/>
              <w:rPr>
                <w:rFonts w:asciiTheme="minorHAnsi" w:hAnsiTheme="minorHAnsi"/>
                <w:szCs w:val="20"/>
              </w:rPr>
            </w:pPr>
            <w:r w:rsidRPr="00143155">
              <w:rPr>
                <w:rFonts w:asciiTheme="minorHAnsi" w:hAnsiTheme="minorHAnsi"/>
                <w:szCs w:val="20"/>
              </w:rPr>
              <w:t>B</w:t>
            </w:r>
            <w:r w:rsidR="00143155">
              <w:rPr>
                <w:rFonts w:asciiTheme="minorHAnsi" w:hAnsiTheme="minorHAnsi"/>
                <w:szCs w:val="20"/>
              </w:rPr>
              <w:t>achelor in Computer Applications</w:t>
            </w:r>
          </w:p>
          <w:p w14:paraId="62A7E655" w14:textId="736060D4" w:rsidR="00EF53EC" w:rsidRDefault="00EF53EC" w:rsidP="00EF53EC">
            <w:pPr>
              <w:ind w:left="0"/>
            </w:pPr>
            <w:r>
              <w:t>Deen Bandhu Chotu Ram Science and Technology, Sonipat, Haryana</w:t>
            </w:r>
          </w:p>
          <w:p w14:paraId="1DEC892C" w14:textId="63DAD92A" w:rsidR="00EF53EC" w:rsidRPr="00EF53EC" w:rsidRDefault="00EF53EC" w:rsidP="00EF53EC">
            <w:pPr>
              <w:ind w:left="0"/>
            </w:pPr>
            <w:r>
              <w:t>July 2018 –June 2021</w:t>
            </w:r>
          </w:p>
        </w:tc>
      </w:tr>
      <w:tr w:rsidR="0075458C" w14:paraId="31119E7E" w14:textId="77777777" w:rsidTr="003C6B12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3"/>
          <w:wAfter w:w="13894" w:type="dxa"/>
          <w:trHeight w:val="1301"/>
        </w:trPr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</w:tcPr>
          <w:p w14:paraId="26EB3BD9" w14:textId="5BED050B" w:rsidR="0075458C" w:rsidRPr="00A37641" w:rsidRDefault="00A37641" w:rsidP="002E3424">
            <w:pPr>
              <w:pStyle w:val="Heading1"/>
              <w:rPr>
                <w:sz w:val="22"/>
                <w:szCs w:val="22"/>
              </w:rPr>
            </w:pPr>
            <w:r w:rsidRPr="00A37641">
              <w:rPr>
                <w:sz w:val="22"/>
                <w:szCs w:val="22"/>
              </w:rPr>
              <w:t>Professional</w:t>
            </w:r>
            <w:r>
              <w:rPr>
                <w:sz w:val="22"/>
                <w:szCs w:val="22"/>
              </w:rPr>
              <w:t xml:space="preserve"> </w:t>
            </w:r>
            <w:r w:rsidRPr="00A37641">
              <w:rPr>
                <w:sz w:val="22"/>
                <w:szCs w:val="22"/>
              </w:rPr>
              <w:t>Skills</w:t>
            </w:r>
          </w:p>
        </w:tc>
        <w:tc>
          <w:tcPr>
            <w:tcW w:w="3226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DA8979F" w14:textId="77777777" w:rsidR="008C741D" w:rsidRDefault="004E42C4" w:rsidP="004E42C4">
            <w:pPr>
              <w:pStyle w:val="ListParagraph"/>
              <w:numPr>
                <w:ilvl w:val="0"/>
                <w:numId w:val="22"/>
              </w:numPr>
            </w:pPr>
            <w:r>
              <w:t>C#</w:t>
            </w:r>
          </w:p>
          <w:p w14:paraId="0D67AB38" w14:textId="77777777" w:rsidR="004E42C4" w:rsidRDefault="004E42C4" w:rsidP="004E42C4">
            <w:pPr>
              <w:pStyle w:val="ListParagraph"/>
              <w:numPr>
                <w:ilvl w:val="0"/>
                <w:numId w:val="22"/>
              </w:numPr>
            </w:pPr>
            <w:r>
              <w:t>Java</w:t>
            </w:r>
          </w:p>
          <w:p w14:paraId="132AA31F" w14:textId="1BEFE6C3" w:rsidR="00326667" w:rsidRPr="00326667" w:rsidRDefault="004E42C4" w:rsidP="00326667">
            <w:pPr>
              <w:pStyle w:val="ListParagraph"/>
              <w:numPr>
                <w:ilvl w:val="0"/>
                <w:numId w:val="22"/>
              </w:numPr>
            </w:pPr>
            <w:r>
              <w:t>.NET Framework</w:t>
            </w: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9FC7C5B" w14:textId="7331D538" w:rsidR="000D7C65" w:rsidRDefault="00130DDA" w:rsidP="00130DDA">
            <w:pPr>
              <w:pStyle w:val="ListParagraph"/>
              <w:numPr>
                <w:ilvl w:val="0"/>
                <w:numId w:val="22"/>
              </w:numPr>
            </w:pPr>
            <w:r>
              <w:t>MySQL</w:t>
            </w:r>
          </w:p>
          <w:p w14:paraId="59CDAC85" w14:textId="004C4B3D" w:rsidR="00130DDA" w:rsidRDefault="00130DDA" w:rsidP="00130DDA">
            <w:pPr>
              <w:pStyle w:val="ListParagraph"/>
              <w:numPr>
                <w:ilvl w:val="0"/>
                <w:numId w:val="22"/>
              </w:numPr>
            </w:pPr>
            <w:r>
              <w:t>HTML</w:t>
            </w:r>
          </w:p>
          <w:p w14:paraId="09EF1A89" w14:textId="4B88DA86" w:rsidR="00130DDA" w:rsidRDefault="00130DDA" w:rsidP="00130DDA">
            <w:pPr>
              <w:pStyle w:val="ListParagraph"/>
              <w:numPr>
                <w:ilvl w:val="0"/>
                <w:numId w:val="22"/>
              </w:numPr>
            </w:pPr>
            <w:r>
              <w:t>CSS</w:t>
            </w:r>
          </w:p>
          <w:p w14:paraId="063B6EAD" w14:textId="7D5879CE" w:rsidR="0075458C" w:rsidRDefault="0075458C" w:rsidP="004E42C4">
            <w:pPr>
              <w:pStyle w:val="ListParagraph"/>
              <w:ind w:left="2160"/>
            </w:pPr>
          </w:p>
        </w:tc>
      </w:tr>
      <w:tr w:rsidR="00053DAE" w14:paraId="2095080C" w14:textId="77777777" w:rsidTr="003C6B12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3"/>
          <w:wAfter w:w="13894" w:type="dxa"/>
          <w:trHeight w:val="1279"/>
        </w:trPr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</w:tcPr>
          <w:p w14:paraId="5BA31E14" w14:textId="27C4FA6E" w:rsidR="00053DAE" w:rsidRPr="00A37641" w:rsidRDefault="00053DAE" w:rsidP="00053DAE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Core Competencies     </w:t>
            </w:r>
          </w:p>
        </w:tc>
        <w:tc>
          <w:tcPr>
            <w:tcW w:w="3226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9CBCFD4" w14:textId="77777777" w:rsidR="00053DAE" w:rsidRPr="00053DAE" w:rsidRDefault="00053DAE" w:rsidP="00053DAE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Cs/>
              </w:rPr>
              <w:t>Problem Solving</w:t>
            </w:r>
          </w:p>
          <w:p w14:paraId="0F8D410A" w14:textId="77777777" w:rsidR="00053DAE" w:rsidRPr="00053DAE" w:rsidRDefault="00053DAE" w:rsidP="00053DAE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Cs/>
              </w:rPr>
              <w:t>Time Management</w:t>
            </w:r>
          </w:p>
          <w:p w14:paraId="18F5CBA6" w14:textId="1D7A8E51" w:rsidR="00053DAE" w:rsidRPr="00D1688E" w:rsidRDefault="00D1688E" w:rsidP="00D1688E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Cs/>
              </w:rPr>
              <w:t>Communication Skills</w:t>
            </w: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1AA7617" w14:textId="5DEA20E8" w:rsidR="00326667" w:rsidRPr="00053DAE" w:rsidRDefault="00326667" w:rsidP="00326667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Cs/>
              </w:rPr>
              <w:t>Adaptability</w:t>
            </w:r>
          </w:p>
          <w:p w14:paraId="53811CC8" w14:textId="77777777" w:rsidR="00326667" w:rsidRPr="00053DAE" w:rsidRDefault="00326667" w:rsidP="00326667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Cs/>
              </w:rPr>
              <w:t>Team Collaboration</w:t>
            </w:r>
          </w:p>
          <w:p w14:paraId="6D954DBC" w14:textId="77777777" w:rsidR="00EA5F02" w:rsidRPr="003C6B12" w:rsidRDefault="00EA5F02" w:rsidP="00EA5F02">
            <w:pPr>
              <w:pStyle w:val="ListParagraph"/>
              <w:numPr>
                <w:ilvl w:val="0"/>
                <w:numId w:val="24"/>
              </w:numPr>
            </w:pPr>
            <w:r>
              <w:rPr>
                <w:bCs/>
              </w:rPr>
              <w:t>Critical Thinking</w:t>
            </w:r>
          </w:p>
          <w:p w14:paraId="0D7D7242" w14:textId="43DC1819" w:rsidR="003C6B12" w:rsidRDefault="003C6B12" w:rsidP="003C6B12">
            <w:pPr>
              <w:ind w:left="0"/>
            </w:pPr>
          </w:p>
        </w:tc>
      </w:tr>
      <w:tr w:rsidR="003C6B12" w14:paraId="10B84268" w14:textId="77777777" w:rsidTr="003C6B12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3"/>
          <w:wAfter w:w="13894" w:type="dxa"/>
          <w:trHeight w:val="1279"/>
        </w:trPr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</w:tcPr>
          <w:p w14:paraId="1F31868A" w14:textId="5A5E0E42" w:rsidR="003C6B12" w:rsidRDefault="003C6B12" w:rsidP="003C6B12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Certifications</w:t>
            </w:r>
          </w:p>
        </w:tc>
        <w:tc>
          <w:tcPr>
            <w:tcW w:w="3226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A032DBB" w14:textId="5BB270B0" w:rsidR="003C6B12" w:rsidRPr="003C6B12" w:rsidRDefault="003C6B12" w:rsidP="003C6B12">
            <w:pPr>
              <w:ind w:left="0"/>
              <w:rPr>
                <w:bCs/>
              </w:rPr>
            </w:pPr>
            <w:r>
              <w:rPr>
                <w:w w:val="105"/>
              </w:rPr>
              <w:t>Certification in JAVA from NIIT foundation</w:t>
            </w: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6FE315A" w14:textId="77777777" w:rsidR="003C6B12" w:rsidRPr="003C6B12" w:rsidRDefault="003C6B12" w:rsidP="003C6B12">
            <w:pPr>
              <w:ind w:left="0"/>
              <w:rPr>
                <w:bCs/>
              </w:rPr>
            </w:pPr>
          </w:p>
        </w:tc>
      </w:tr>
      <w:tr w:rsidR="003C6B12" w14:paraId="3ADD2953" w14:textId="62C1150A" w:rsidTr="003C6B12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08"/>
        </w:trPr>
        <w:tc>
          <w:tcPr>
            <w:tcW w:w="2977" w:type="dxa"/>
            <w:tcBorders>
              <w:top w:val="single" w:sz="12" w:space="0" w:color="auto"/>
            </w:tcBorders>
          </w:tcPr>
          <w:p w14:paraId="0BFA11BB" w14:textId="77777777" w:rsidR="003C6B12" w:rsidRDefault="003C6B12" w:rsidP="003C6B12">
            <w:pPr>
              <w:pStyle w:val="Heading1"/>
            </w:pPr>
            <w:sdt>
              <w:sdtPr>
                <w:id w:val="1061677347"/>
                <w:placeholder>
                  <w:docPart w:val="88A6B8B84A754767B5CFEE7C66AF618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7089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27302BBC" w14:textId="40E2EB30" w:rsidR="00AE3CDD" w:rsidRDefault="00AE3CDD" w:rsidP="00AE3CD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KernalApps Private Limited </w:t>
            </w:r>
          </w:p>
          <w:p w14:paraId="5C655BE4" w14:textId="77777777" w:rsidR="00AE3CDD" w:rsidRDefault="00AE3CDD" w:rsidP="00AE3CDD">
            <w:pPr>
              <w:ind w:left="0"/>
              <w:rPr>
                <w:b/>
                <w:bCs/>
              </w:rPr>
            </w:pPr>
          </w:p>
          <w:p w14:paraId="70246FD3" w14:textId="3783104C" w:rsidR="00AE3CDD" w:rsidRDefault="00AE3CDD" w:rsidP="00AE3CDD">
            <w:pPr>
              <w:ind w:left="0"/>
            </w:pPr>
            <w:r>
              <w:t>Associate .NET Developer</w:t>
            </w:r>
          </w:p>
          <w:p w14:paraId="3A14FE9D" w14:textId="41F19BA4" w:rsidR="00AE3CDD" w:rsidRDefault="00AE3CDD" w:rsidP="00AE3CDD">
            <w:pPr>
              <w:ind w:left="0"/>
            </w:pPr>
            <w:r>
              <w:t>June,2023 - Present</w:t>
            </w:r>
          </w:p>
          <w:p w14:paraId="489EEF80" w14:textId="65B1C6CC" w:rsidR="00AE3CDD" w:rsidRPr="00AE3CDD" w:rsidRDefault="00AE3CDD" w:rsidP="00AE3CDD">
            <w:pPr>
              <w:ind w:left="0"/>
              <w:rPr>
                <w:b/>
                <w:bCs/>
              </w:rPr>
            </w:pPr>
            <w:r>
              <w:t xml:space="preserve"> </w:t>
            </w:r>
          </w:p>
          <w:p w14:paraId="1386F121" w14:textId="1DFC8490" w:rsidR="003C6B12" w:rsidRDefault="003C6B12" w:rsidP="00AE3CDD">
            <w:pPr>
              <w:ind w:left="0"/>
            </w:pPr>
            <w:r>
              <w:rPr>
                <w:b/>
                <w:bCs/>
              </w:rPr>
              <w:t>Responsibilities</w:t>
            </w:r>
            <w:r w:rsidR="00AE3CDD">
              <w:rPr>
                <w:b/>
                <w:bCs/>
              </w:rPr>
              <w:t xml:space="preserve"> </w:t>
            </w:r>
            <w:r w:rsidRPr="009333B2">
              <w:t>:</w:t>
            </w:r>
            <w:r w:rsidR="00AE3CDD">
              <w:t xml:space="preserve"> Development of </w:t>
            </w:r>
            <w:r w:rsidR="00AE3CDD">
              <w:t xml:space="preserve"> Web and Desktop Applications using C#, .NET Framework, and other technologies.</w:t>
            </w:r>
            <w:r w:rsidR="00AE3CDD">
              <w:t xml:space="preserve"> T</w:t>
            </w:r>
            <w:r>
              <w:t xml:space="preserve">ranslating business requirements, collaborating on design and development, troubleshooting technical issues, gathering feedback and </w:t>
            </w:r>
            <w:r w:rsidR="00AE3CDD">
              <w:t xml:space="preserve">   </w:t>
            </w:r>
            <w:r>
              <w:t>documenting specifications.</w:t>
            </w:r>
          </w:p>
        </w:tc>
        <w:tc>
          <w:tcPr>
            <w:tcW w:w="6947" w:type="dxa"/>
            <w:gridSpan w:val="2"/>
          </w:tcPr>
          <w:p w14:paraId="24510EDB" w14:textId="1BA31B4B" w:rsidR="003C6B12" w:rsidRDefault="003C6B12" w:rsidP="003C6B12">
            <w:pPr>
              <w:ind w:left="0"/>
            </w:pPr>
          </w:p>
        </w:tc>
        <w:tc>
          <w:tcPr>
            <w:tcW w:w="6947" w:type="dxa"/>
          </w:tcPr>
          <w:p w14:paraId="54B3A274" w14:textId="6E40DF1D" w:rsidR="003C6B12" w:rsidRDefault="003C6B12" w:rsidP="003C6B12">
            <w:pPr>
              <w:ind w:left="0"/>
            </w:pPr>
            <w:r>
              <w:rPr>
                <w:w w:val="105"/>
              </w:rPr>
              <w:t>Certification in Java from NIIT Foundation</w:t>
            </w:r>
          </w:p>
        </w:tc>
      </w:tr>
      <w:tr w:rsidR="003C6B12" w14:paraId="47FD90A5" w14:textId="77777777" w:rsidTr="00EA5F02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3"/>
          <w:wAfter w:w="13894" w:type="dxa"/>
          <w:trHeight w:val="25"/>
        </w:trPr>
        <w:tc>
          <w:tcPr>
            <w:tcW w:w="10066" w:type="dxa"/>
            <w:gridSpan w:val="5"/>
          </w:tcPr>
          <w:p w14:paraId="518720AE" w14:textId="308BE1F8" w:rsidR="003C6B12" w:rsidRDefault="003C6B12" w:rsidP="003C6B12">
            <w:pPr>
              <w:ind w:left="0"/>
            </w:pPr>
          </w:p>
        </w:tc>
      </w:tr>
      <w:tr w:rsidR="003C6B12" w14:paraId="23298264" w14:textId="77777777" w:rsidTr="003C6B12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3"/>
          <w:wAfter w:w="13894" w:type="dxa"/>
          <w:trHeight w:val="720"/>
        </w:trPr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</w:tcPr>
          <w:p w14:paraId="1449C409" w14:textId="1C4D9154" w:rsidR="003C6B12" w:rsidRDefault="003C6B12" w:rsidP="003C6B12">
            <w:pPr>
              <w:pStyle w:val="Heading1"/>
            </w:pPr>
            <w:r>
              <w:lastRenderedPageBreak/>
              <w:t xml:space="preserve">Project            </w:t>
            </w:r>
          </w:p>
        </w:tc>
        <w:tc>
          <w:tcPr>
            <w:tcW w:w="7089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B901B19" w14:textId="12744A93" w:rsidR="003C6B12" w:rsidRDefault="003C6B12" w:rsidP="00AE3CDD">
            <w:pPr>
              <w:ind w:left="0"/>
              <w:rPr>
                <w:w w:val="105"/>
              </w:rPr>
            </w:pPr>
            <w:r>
              <w:rPr>
                <w:b/>
                <w:bCs/>
                <w:w w:val="105"/>
              </w:rPr>
              <w:t>Project 1 :</w:t>
            </w:r>
            <w:r>
              <w:rPr>
                <w:w w:val="105"/>
              </w:rPr>
              <w:t xml:space="preserve"> Microsoft Planner to Planner Migration Tool</w:t>
            </w:r>
          </w:p>
          <w:p w14:paraId="445C57A6" w14:textId="4A6462A8" w:rsidR="003C6B12" w:rsidRDefault="003C6B12" w:rsidP="00AE3CDD">
            <w:pPr>
              <w:ind w:left="0"/>
            </w:pPr>
            <w:r>
              <w:rPr>
                <w:b/>
                <w:bCs/>
                <w:w w:val="105"/>
              </w:rPr>
              <w:t>Duration :</w:t>
            </w:r>
            <w:r>
              <w:t xml:space="preserve"> 6 Months</w:t>
            </w:r>
          </w:p>
          <w:p w14:paraId="46530C6D" w14:textId="08299FFA" w:rsidR="003C6B12" w:rsidRDefault="003C6B12" w:rsidP="00AE3CDD">
            <w:pPr>
              <w:ind w:left="0"/>
              <w:rPr>
                <w:b/>
                <w:bCs/>
                <w:w w:val="105"/>
              </w:rPr>
            </w:pPr>
            <w:r w:rsidRPr="002E3424">
              <w:rPr>
                <w:b/>
                <w:bCs/>
                <w:w w:val="105"/>
              </w:rPr>
              <w:t>Technologies used</w:t>
            </w:r>
            <w:r>
              <w:rPr>
                <w:b/>
                <w:bCs/>
                <w:w w:val="105"/>
              </w:rPr>
              <w:t xml:space="preserve"> </w:t>
            </w:r>
            <w:r w:rsidRPr="002E3424">
              <w:rPr>
                <w:b/>
                <w:bCs/>
                <w:w w:val="105"/>
              </w:rPr>
              <w:t xml:space="preserve">: </w:t>
            </w:r>
          </w:p>
          <w:p w14:paraId="768FCC1C" w14:textId="5AB1109D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>Framework: .NET Framework 4.72</w:t>
            </w:r>
          </w:p>
          <w:p w14:paraId="05964324" w14:textId="4495DCBC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>Language: C#</w:t>
            </w:r>
          </w:p>
          <w:p w14:paraId="709A5E05" w14:textId="259C9F37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>Database: SQL</w:t>
            </w:r>
            <w:r>
              <w:t>ite3</w:t>
            </w:r>
          </w:p>
          <w:p w14:paraId="66E2DE15" w14:textId="48AEC1D8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>API – Microsoft Graph API, HTTP</w:t>
            </w:r>
            <w:r>
              <w:t xml:space="preserve"> Client API</w:t>
            </w:r>
          </w:p>
          <w:p w14:paraId="5775B192" w14:textId="3FEADE3C" w:rsidR="003C6B12" w:rsidRPr="00D1688E" w:rsidRDefault="003C6B12" w:rsidP="003C6B12">
            <w:pPr>
              <w:ind w:left="0"/>
            </w:pPr>
            <w:r w:rsidRPr="00EA5F02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</w:t>
            </w:r>
            <w:r w:rsidRPr="00EA5F02">
              <w:rPr>
                <w:b/>
                <w:bCs/>
              </w:rPr>
              <w:t xml:space="preserve">: </w:t>
            </w:r>
          </w:p>
          <w:p w14:paraId="7C221D9C" w14:textId="27BAC602" w:rsidR="003C6B12" w:rsidRPr="00AF3F07" w:rsidRDefault="003C6B12" w:rsidP="003C6B12">
            <w:pPr>
              <w:pStyle w:val="ListParagraph"/>
              <w:numPr>
                <w:ilvl w:val="0"/>
                <w:numId w:val="26"/>
              </w:numPr>
            </w:pPr>
            <w:r w:rsidRPr="00AF3F07">
              <w:t xml:space="preserve">Developed a solution to facilitate seamless data migration between Microsoft planner tenants </w:t>
            </w:r>
          </w:p>
          <w:p w14:paraId="31135F5A" w14:textId="00EE02D6" w:rsidR="003C6B12" w:rsidRPr="00AF3F07" w:rsidRDefault="003C6B12" w:rsidP="003C6B12">
            <w:pPr>
              <w:pStyle w:val="ListParagraph"/>
              <w:numPr>
                <w:ilvl w:val="0"/>
                <w:numId w:val="26"/>
              </w:numPr>
            </w:pPr>
            <w:r w:rsidRPr="00AF3F07">
              <w:t xml:space="preserve">Utilized </w:t>
            </w:r>
            <w:r>
              <w:t>Microsoft Graph API and HTTP client API in C# within the .NET</w:t>
            </w:r>
            <w:r w:rsidRPr="00AF3F07">
              <w:t xml:space="preserve"> Framework.</w:t>
            </w:r>
          </w:p>
          <w:p w14:paraId="576D9470" w14:textId="3B1204F3" w:rsidR="003C6B12" w:rsidRPr="00AF3F07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 xml:space="preserve">Employed SQLite </w:t>
            </w:r>
            <w:r w:rsidRPr="00AF3F07">
              <w:t>for efficient database management, ensuring efficiency throughout the migration process.</w:t>
            </w:r>
          </w:p>
          <w:p w14:paraId="6A2C1503" w14:textId="6CEAEFFB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 w:rsidRPr="00AF3F07">
              <w:t>Features include migrating attachments within tasks, transferring plans between tenants, migrating plans between Office 365 groups, and seamless migration of task comments.</w:t>
            </w:r>
          </w:p>
          <w:p w14:paraId="17E941E1" w14:textId="77777777" w:rsidR="003C6B12" w:rsidRDefault="003C6B12" w:rsidP="003C6B12">
            <w:pPr>
              <w:pStyle w:val="ListParagraph"/>
              <w:ind w:left="864"/>
            </w:pPr>
          </w:p>
          <w:p w14:paraId="5987910E" w14:textId="77777777" w:rsidR="003C6B12" w:rsidRDefault="003C6B12" w:rsidP="003C6B12">
            <w:pPr>
              <w:ind w:left="0"/>
            </w:pPr>
          </w:p>
          <w:p w14:paraId="526FDFC7" w14:textId="541AD284" w:rsidR="003C6B12" w:rsidRDefault="003C6B12" w:rsidP="003C6B12">
            <w:pPr>
              <w:ind w:left="0"/>
            </w:pPr>
            <w:r>
              <w:rPr>
                <w:b/>
                <w:bCs/>
              </w:rPr>
              <w:t xml:space="preserve">Project 2 </w:t>
            </w:r>
            <w:r w:rsidRPr="00AF3F0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AF3F07">
              <w:t xml:space="preserve">Salesforce </w:t>
            </w:r>
            <w:r>
              <w:t>Data</w:t>
            </w:r>
            <w:r w:rsidRPr="00AF3F07">
              <w:t xml:space="preserve"> and Metadata Backup</w:t>
            </w:r>
            <w:r>
              <w:t xml:space="preserve"> Tool</w:t>
            </w:r>
          </w:p>
          <w:p w14:paraId="53EA22AD" w14:textId="4B5C8ACD" w:rsidR="003C6B12" w:rsidRDefault="003C6B12" w:rsidP="003C6B12">
            <w:pPr>
              <w:ind w:left="0"/>
            </w:pPr>
            <w:r w:rsidRPr="00AF3F07">
              <w:rPr>
                <w:b/>
                <w:bCs/>
              </w:rPr>
              <w:t>Duration</w:t>
            </w:r>
            <w:r>
              <w:rPr>
                <w:b/>
                <w:bCs/>
              </w:rPr>
              <w:t xml:space="preserve"> </w:t>
            </w:r>
            <w:r w:rsidRPr="00AF3F07">
              <w:rPr>
                <w:b/>
                <w:bCs/>
              </w:rPr>
              <w:t>:</w:t>
            </w:r>
            <w:r>
              <w:t xml:space="preserve"> 4 Months</w:t>
            </w:r>
          </w:p>
          <w:p w14:paraId="3C0A94C5" w14:textId="727A9161" w:rsidR="003C6B12" w:rsidRDefault="003C6B12" w:rsidP="003C6B12">
            <w:pPr>
              <w:ind w:left="0"/>
              <w:rPr>
                <w:b/>
                <w:bCs/>
              </w:rPr>
            </w:pPr>
            <w:r w:rsidRPr="00AF3F07">
              <w:rPr>
                <w:b/>
                <w:bCs/>
              </w:rPr>
              <w:t>Technologies used</w:t>
            </w:r>
            <w:r>
              <w:rPr>
                <w:b/>
                <w:bCs/>
              </w:rPr>
              <w:t xml:space="preserve"> :</w:t>
            </w:r>
          </w:p>
          <w:p w14:paraId="35943608" w14:textId="77777777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>Framework: .Net Framework 4.72</w:t>
            </w:r>
          </w:p>
          <w:p w14:paraId="11E9A8F3" w14:textId="77777777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>Language: C#</w:t>
            </w:r>
          </w:p>
          <w:p w14:paraId="4C033629" w14:textId="35C3785E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>Database: SQLite3</w:t>
            </w:r>
          </w:p>
          <w:p w14:paraId="3241B277" w14:textId="069BB9B9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 xml:space="preserve">API – Rest Sharp Client API, HTTP Client API </w:t>
            </w:r>
          </w:p>
          <w:p w14:paraId="4B270780" w14:textId="2ACE983C" w:rsidR="003C6B12" w:rsidRDefault="003C6B12" w:rsidP="00AE3CD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 :</w:t>
            </w:r>
          </w:p>
          <w:p w14:paraId="1471A8AC" w14:textId="4B6AF2AC" w:rsidR="003C6B12" w:rsidRPr="0048484E" w:rsidRDefault="003C6B12" w:rsidP="003C6B12">
            <w:pPr>
              <w:pStyle w:val="ListParagraph"/>
              <w:numPr>
                <w:ilvl w:val="0"/>
                <w:numId w:val="26"/>
              </w:numPr>
            </w:pPr>
            <w:r w:rsidRPr="0048484E">
              <w:t>Developed a salesforce data and metadata backup tool that enables comprehensive backu</w:t>
            </w:r>
            <w:r>
              <w:t>p of salesforce data including o</w:t>
            </w:r>
            <w:r w:rsidRPr="0048484E">
              <w:t>bjects, files, attachments, E</w:t>
            </w:r>
            <w:r>
              <w:t>-</w:t>
            </w:r>
            <w:r w:rsidRPr="0048484E">
              <w:t>mails, etc.</w:t>
            </w:r>
          </w:p>
          <w:p w14:paraId="5A845FA3" w14:textId="29FC047F" w:rsidR="003C6B1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>Prioritized</w:t>
            </w:r>
            <w:r w:rsidRPr="0048484E">
              <w:t xml:space="preserve"> data integrity and security throughout</w:t>
            </w:r>
            <w:r>
              <w:t xml:space="preserve"> the backup process.</w:t>
            </w:r>
          </w:p>
          <w:p w14:paraId="6CF236B4" w14:textId="6FD47A0F" w:rsidR="003C6B12" w:rsidRPr="00EA5F02" w:rsidRDefault="003C6B12" w:rsidP="003C6B12">
            <w:pPr>
              <w:pStyle w:val="ListParagraph"/>
              <w:numPr>
                <w:ilvl w:val="0"/>
                <w:numId w:val="26"/>
              </w:numPr>
            </w:pPr>
            <w:r>
              <w:t xml:space="preserve">Implemented robust Error Handling and logging mechanisms for enhanced reliability.   </w:t>
            </w:r>
          </w:p>
        </w:tc>
      </w:tr>
    </w:tbl>
    <w:p w14:paraId="3BCD5BA3" w14:textId="592A142A" w:rsidR="00566C72" w:rsidRDefault="002E3424">
      <w:r>
        <w:br w:type="textWrapping" w:clear="all"/>
      </w:r>
    </w:p>
    <w:sectPr w:rsidR="00566C72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A8E33" w14:textId="77777777" w:rsidR="006C2D42" w:rsidRDefault="006C2D42" w:rsidP="00F316AD">
      <w:r>
        <w:separator/>
      </w:r>
    </w:p>
  </w:endnote>
  <w:endnote w:type="continuationSeparator" w:id="0">
    <w:p w14:paraId="32294DF7" w14:textId="77777777" w:rsidR="006C2D42" w:rsidRDefault="006C2D42" w:rsidP="00F316AD">
      <w:r>
        <w:continuationSeparator/>
      </w:r>
    </w:p>
  </w:endnote>
  <w:endnote w:type="continuationNotice" w:id="1">
    <w:p w14:paraId="32945BE8" w14:textId="77777777" w:rsidR="006C2D42" w:rsidRDefault="006C2D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90DE9" w14:textId="77777777" w:rsidR="006C2D42" w:rsidRDefault="006C2D42" w:rsidP="00F316AD">
      <w:r>
        <w:separator/>
      </w:r>
    </w:p>
  </w:footnote>
  <w:footnote w:type="continuationSeparator" w:id="0">
    <w:p w14:paraId="4891A479" w14:textId="77777777" w:rsidR="006C2D42" w:rsidRDefault="006C2D42" w:rsidP="00F316AD">
      <w:r>
        <w:continuationSeparator/>
      </w:r>
    </w:p>
  </w:footnote>
  <w:footnote w:type="continuationNotice" w:id="1">
    <w:p w14:paraId="6989E8E2" w14:textId="77777777" w:rsidR="006C2D42" w:rsidRDefault="006C2D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2702457"/>
    <w:multiLevelType w:val="hybridMultilevel"/>
    <w:tmpl w:val="C186AB0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09EE2E54"/>
    <w:multiLevelType w:val="hybridMultilevel"/>
    <w:tmpl w:val="EF669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642BF"/>
    <w:multiLevelType w:val="hybridMultilevel"/>
    <w:tmpl w:val="B76E714E"/>
    <w:lvl w:ilvl="0" w:tplc="40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3" w15:restartNumberingAfterBreak="0">
    <w:nsid w:val="131E101F"/>
    <w:multiLevelType w:val="hybridMultilevel"/>
    <w:tmpl w:val="82800E0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1888548A"/>
    <w:multiLevelType w:val="hybridMultilevel"/>
    <w:tmpl w:val="5FB2B4F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230B1DE0"/>
    <w:multiLevelType w:val="hybridMultilevel"/>
    <w:tmpl w:val="99CCBE7E"/>
    <w:lvl w:ilvl="0" w:tplc="40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6" w15:restartNumberingAfterBreak="0">
    <w:nsid w:val="29F12AE8"/>
    <w:multiLevelType w:val="hybridMultilevel"/>
    <w:tmpl w:val="F45E5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61E20"/>
    <w:multiLevelType w:val="hybridMultilevel"/>
    <w:tmpl w:val="4E8A5DA6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32AB0"/>
    <w:multiLevelType w:val="hybridMultilevel"/>
    <w:tmpl w:val="96E072F2"/>
    <w:lvl w:ilvl="0" w:tplc="4009000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3" w:hanging="360"/>
      </w:pPr>
      <w:rPr>
        <w:rFonts w:ascii="Wingdings" w:hAnsi="Wingdings" w:hint="default"/>
      </w:rPr>
    </w:lvl>
  </w:abstractNum>
  <w:abstractNum w:abstractNumId="20" w15:restartNumberingAfterBreak="0">
    <w:nsid w:val="628022C8"/>
    <w:multiLevelType w:val="hybridMultilevel"/>
    <w:tmpl w:val="1CBCB178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1" w15:restartNumberingAfterBreak="0">
    <w:nsid w:val="67C00061"/>
    <w:multiLevelType w:val="hybridMultilevel"/>
    <w:tmpl w:val="751AF01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80E266D"/>
    <w:multiLevelType w:val="hybridMultilevel"/>
    <w:tmpl w:val="D7486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A3208"/>
    <w:multiLevelType w:val="hybridMultilevel"/>
    <w:tmpl w:val="5296DF82"/>
    <w:lvl w:ilvl="0" w:tplc="40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4" w15:restartNumberingAfterBreak="0">
    <w:nsid w:val="74803132"/>
    <w:multiLevelType w:val="hybridMultilevel"/>
    <w:tmpl w:val="2C54E6E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A1A191F"/>
    <w:multiLevelType w:val="hybridMultilevel"/>
    <w:tmpl w:val="2B1A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8"/>
  </w:num>
  <w:num w:numId="12">
    <w:abstractNumId w:val="13"/>
  </w:num>
  <w:num w:numId="13">
    <w:abstractNumId w:val="15"/>
  </w:num>
  <w:num w:numId="14">
    <w:abstractNumId w:val="24"/>
  </w:num>
  <w:num w:numId="15">
    <w:abstractNumId w:val="20"/>
  </w:num>
  <w:num w:numId="16">
    <w:abstractNumId w:val="10"/>
  </w:num>
  <w:num w:numId="17">
    <w:abstractNumId w:val="14"/>
  </w:num>
  <w:num w:numId="18">
    <w:abstractNumId w:val="21"/>
  </w:num>
  <w:num w:numId="19">
    <w:abstractNumId w:val="23"/>
  </w:num>
  <w:num w:numId="20">
    <w:abstractNumId w:val="12"/>
  </w:num>
  <w:num w:numId="21">
    <w:abstractNumId w:val="11"/>
  </w:num>
  <w:num w:numId="22">
    <w:abstractNumId w:val="25"/>
  </w:num>
  <w:num w:numId="23">
    <w:abstractNumId w:val="22"/>
  </w:num>
  <w:num w:numId="24">
    <w:abstractNumId w:val="16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DA"/>
    <w:rsid w:val="00003BB9"/>
    <w:rsid w:val="000434BA"/>
    <w:rsid w:val="00053DAE"/>
    <w:rsid w:val="0006263C"/>
    <w:rsid w:val="000665E0"/>
    <w:rsid w:val="000902C1"/>
    <w:rsid w:val="000B131D"/>
    <w:rsid w:val="000D7C65"/>
    <w:rsid w:val="000E1D44"/>
    <w:rsid w:val="0011242E"/>
    <w:rsid w:val="001213BA"/>
    <w:rsid w:val="00130DDA"/>
    <w:rsid w:val="00136F3E"/>
    <w:rsid w:val="00143155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B10C3"/>
    <w:rsid w:val="002D12DA"/>
    <w:rsid w:val="002D4A86"/>
    <w:rsid w:val="002E3424"/>
    <w:rsid w:val="003019B2"/>
    <w:rsid w:val="00302F0F"/>
    <w:rsid w:val="00307BCB"/>
    <w:rsid w:val="00313878"/>
    <w:rsid w:val="00326667"/>
    <w:rsid w:val="0034687F"/>
    <w:rsid w:val="0034688D"/>
    <w:rsid w:val="00357ED7"/>
    <w:rsid w:val="00372149"/>
    <w:rsid w:val="003849DA"/>
    <w:rsid w:val="003C6B12"/>
    <w:rsid w:val="003D771D"/>
    <w:rsid w:val="003F05EF"/>
    <w:rsid w:val="003F6081"/>
    <w:rsid w:val="0040233B"/>
    <w:rsid w:val="00425619"/>
    <w:rsid w:val="0046216D"/>
    <w:rsid w:val="00476DE0"/>
    <w:rsid w:val="0048484E"/>
    <w:rsid w:val="004A2A78"/>
    <w:rsid w:val="004C171F"/>
    <w:rsid w:val="004C6179"/>
    <w:rsid w:val="004D0C0F"/>
    <w:rsid w:val="004E42C4"/>
    <w:rsid w:val="004F222B"/>
    <w:rsid w:val="004F5F22"/>
    <w:rsid w:val="0050467F"/>
    <w:rsid w:val="00511A6E"/>
    <w:rsid w:val="005359D7"/>
    <w:rsid w:val="00566C72"/>
    <w:rsid w:val="00573DA5"/>
    <w:rsid w:val="0057534A"/>
    <w:rsid w:val="005856F0"/>
    <w:rsid w:val="005A1F1C"/>
    <w:rsid w:val="005C4F31"/>
    <w:rsid w:val="00605A5B"/>
    <w:rsid w:val="0066141D"/>
    <w:rsid w:val="006A01F5"/>
    <w:rsid w:val="006A1B48"/>
    <w:rsid w:val="006B1FC6"/>
    <w:rsid w:val="006C2D42"/>
    <w:rsid w:val="006C60E6"/>
    <w:rsid w:val="006D2195"/>
    <w:rsid w:val="006E70D3"/>
    <w:rsid w:val="006F2997"/>
    <w:rsid w:val="00741963"/>
    <w:rsid w:val="0075458C"/>
    <w:rsid w:val="00772539"/>
    <w:rsid w:val="007729F6"/>
    <w:rsid w:val="00791510"/>
    <w:rsid w:val="007B0F94"/>
    <w:rsid w:val="007B7D55"/>
    <w:rsid w:val="007C605D"/>
    <w:rsid w:val="007D501B"/>
    <w:rsid w:val="00812E5B"/>
    <w:rsid w:val="0083302B"/>
    <w:rsid w:val="0087637A"/>
    <w:rsid w:val="008B095A"/>
    <w:rsid w:val="008C58C0"/>
    <w:rsid w:val="008C741D"/>
    <w:rsid w:val="008E1D8F"/>
    <w:rsid w:val="008E3992"/>
    <w:rsid w:val="008F727E"/>
    <w:rsid w:val="008F7B86"/>
    <w:rsid w:val="009021F9"/>
    <w:rsid w:val="009147D9"/>
    <w:rsid w:val="009333B2"/>
    <w:rsid w:val="00951C4B"/>
    <w:rsid w:val="009B6F11"/>
    <w:rsid w:val="009E3C0B"/>
    <w:rsid w:val="00A267F8"/>
    <w:rsid w:val="00A37641"/>
    <w:rsid w:val="00A52839"/>
    <w:rsid w:val="00A77921"/>
    <w:rsid w:val="00A959FF"/>
    <w:rsid w:val="00A97B30"/>
    <w:rsid w:val="00AE3CDD"/>
    <w:rsid w:val="00AF0801"/>
    <w:rsid w:val="00AF3F07"/>
    <w:rsid w:val="00B20135"/>
    <w:rsid w:val="00B575FB"/>
    <w:rsid w:val="00B57CF0"/>
    <w:rsid w:val="00BC5B49"/>
    <w:rsid w:val="00BF3FFF"/>
    <w:rsid w:val="00C00D2B"/>
    <w:rsid w:val="00C1095A"/>
    <w:rsid w:val="00C41261"/>
    <w:rsid w:val="00C52555"/>
    <w:rsid w:val="00C55D85"/>
    <w:rsid w:val="00C74903"/>
    <w:rsid w:val="00CA1480"/>
    <w:rsid w:val="00CA2273"/>
    <w:rsid w:val="00CA7D10"/>
    <w:rsid w:val="00CD50FD"/>
    <w:rsid w:val="00CE6BC9"/>
    <w:rsid w:val="00CF6848"/>
    <w:rsid w:val="00D025DA"/>
    <w:rsid w:val="00D1688E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6028B"/>
    <w:rsid w:val="00E61FA3"/>
    <w:rsid w:val="00E62868"/>
    <w:rsid w:val="00E67CDA"/>
    <w:rsid w:val="00E76BE2"/>
    <w:rsid w:val="00E8212E"/>
    <w:rsid w:val="00E839D7"/>
    <w:rsid w:val="00EA5F02"/>
    <w:rsid w:val="00ED6E05"/>
    <w:rsid w:val="00EF45F5"/>
    <w:rsid w:val="00EF53EC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26ED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AE3CDD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837\AppData\Roaming\Microsoft\Templates\Clas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1E790CF2534D4D89DC2793F63D7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66B7E-4B74-4680-999B-C77C5272FC52}"/>
      </w:docPartPr>
      <w:docPartBody>
        <w:p w:rsidR="000501C9" w:rsidRDefault="00962EB8">
          <w:pPr>
            <w:pStyle w:val="3A1E790CF2534D4D89DC2793F63D7378"/>
          </w:pPr>
          <w:r>
            <w:t>Objective</w:t>
          </w:r>
        </w:p>
      </w:docPartBody>
    </w:docPart>
    <w:docPart>
      <w:docPartPr>
        <w:name w:val="B38A565335474CB6811A8179E2033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1134-7D27-474A-9566-3C9180DC42D6}"/>
      </w:docPartPr>
      <w:docPartBody>
        <w:p w:rsidR="000501C9" w:rsidRDefault="00962EB8">
          <w:pPr>
            <w:pStyle w:val="B38A565335474CB6811A8179E2033CB1"/>
          </w:pPr>
          <w:r>
            <w:rPr>
              <w:noProof/>
            </w:rPr>
            <w:t>Education</w:t>
          </w:r>
        </w:p>
      </w:docPartBody>
    </w:docPart>
    <w:docPart>
      <w:docPartPr>
        <w:name w:val="88A6B8B84A754767B5CFEE7C66AF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F3E77-CCAA-4B51-B7F7-DAF79C16DE99}"/>
      </w:docPartPr>
      <w:docPartBody>
        <w:p w:rsidR="00000000" w:rsidRDefault="000501C9" w:rsidP="000501C9">
          <w:pPr>
            <w:pStyle w:val="88A6B8B84A754767B5CFEE7C66AF618F"/>
          </w:pPr>
          <w:r>
            <w:rPr>
              <w:noProof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8C"/>
    <w:rsid w:val="000501C9"/>
    <w:rsid w:val="006F2997"/>
    <w:rsid w:val="00962EB8"/>
    <w:rsid w:val="00965A8C"/>
    <w:rsid w:val="00D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F5496" w:themeColor="accent5" w:themeShade="BF"/>
    </w:rPr>
  </w:style>
  <w:style w:type="paragraph" w:customStyle="1" w:styleId="C05C4D391AC445D2847B97E41336C160">
    <w:name w:val="C05C4D391AC445D2847B97E41336C160"/>
  </w:style>
  <w:style w:type="paragraph" w:customStyle="1" w:styleId="D1DF81BF81B044CC999C58BCECA224BC">
    <w:name w:val="D1DF81BF81B044CC999C58BCECA224BC"/>
  </w:style>
  <w:style w:type="paragraph" w:customStyle="1" w:styleId="1E337232F3A04F3F9EE2ACDFD5FF0B40">
    <w:name w:val="1E337232F3A04F3F9EE2ACDFD5FF0B40"/>
  </w:style>
  <w:style w:type="paragraph" w:customStyle="1" w:styleId="E920AC8AE9DA4C5BA6DBBF53525673DF">
    <w:name w:val="E920AC8AE9DA4C5BA6DBBF53525673DF"/>
  </w:style>
  <w:style w:type="paragraph" w:customStyle="1" w:styleId="F20D927E857B45119EDBB44A623FA1C2">
    <w:name w:val="F20D927E857B45119EDBB44A623FA1C2"/>
  </w:style>
  <w:style w:type="paragraph" w:customStyle="1" w:styleId="3A1E790CF2534D4D89DC2793F63D7378">
    <w:name w:val="3A1E790CF2534D4D89DC2793F63D7378"/>
  </w:style>
  <w:style w:type="paragraph" w:customStyle="1" w:styleId="807EA0A4AA424DE196BB17039F681AC3">
    <w:name w:val="807EA0A4AA424DE196BB17039F681AC3"/>
  </w:style>
  <w:style w:type="paragraph" w:customStyle="1" w:styleId="B38A565335474CB6811A8179E2033CB1">
    <w:name w:val="B38A565335474CB6811A8179E2033CB1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18712D4F6404E8A9D586C2986152BAC">
    <w:name w:val="D18712D4F6404E8A9D586C2986152BAC"/>
  </w:style>
  <w:style w:type="paragraph" w:customStyle="1" w:styleId="C577D80297DC4AD49AC9A825188782D2">
    <w:name w:val="C577D80297DC4AD49AC9A825188782D2"/>
  </w:style>
  <w:style w:type="paragraph" w:customStyle="1" w:styleId="269AC43F16C545778A2D60E4D2ED65A0">
    <w:name w:val="269AC43F16C545778A2D60E4D2ED65A0"/>
  </w:style>
  <w:style w:type="paragraph" w:customStyle="1" w:styleId="9F00393E1C674782A859E1381DF1DF6E">
    <w:name w:val="9F00393E1C674782A859E1381DF1DF6E"/>
  </w:style>
  <w:style w:type="paragraph" w:customStyle="1" w:styleId="CFB99FA8C28F40F78DD62D3287BD02A9">
    <w:name w:val="CFB99FA8C28F40F78DD62D3287BD02A9"/>
  </w:style>
  <w:style w:type="paragraph" w:customStyle="1" w:styleId="953FF8C4B3044D2785F4355791980622">
    <w:name w:val="953FF8C4B3044D2785F4355791980622"/>
  </w:style>
  <w:style w:type="paragraph" w:customStyle="1" w:styleId="59930427BDCC454784DCCA007FA1A157">
    <w:name w:val="59930427BDCC454784DCCA007FA1A157"/>
  </w:style>
  <w:style w:type="paragraph" w:customStyle="1" w:styleId="2E17AA4E9CED489393660684B73AAED7">
    <w:name w:val="2E17AA4E9CED489393660684B73AAED7"/>
  </w:style>
  <w:style w:type="paragraph" w:customStyle="1" w:styleId="A639EC2524E1413CABBA7A7F77EA50D9">
    <w:name w:val="A639EC2524E1413CABBA7A7F77EA50D9"/>
  </w:style>
  <w:style w:type="paragraph" w:customStyle="1" w:styleId="777B02F230814983B8735B7DA1E89BBF">
    <w:name w:val="777B02F230814983B8735B7DA1E89BBF"/>
  </w:style>
  <w:style w:type="paragraph" w:customStyle="1" w:styleId="B39B201397204E29863510AB5AE65330">
    <w:name w:val="B39B201397204E29863510AB5AE65330"/>
  </w:style>
  <w:style w:type="paragraph" w:customStyle="1" w:styleId="845AE42B2693490E9661AECFB6BDFB42">
    <w:name w:val="845AE42B2693490E9661AECFB6BDFB42"/>
  </w:style>
  <w:style w:type="paragraph" w:customStyle="1" w:styleId="DD026C3246174BEFB9FA76F08FD00925">
    <w:name w:val="DD026C3246174BEFB9FA76F08FD00925"/>
  </w:style>
  <w:style w:type="paragraph" w:customStyle="1" w:styleId="6C13C0EAA07146729E2D2CDCE520A8CC">
    <w:name w:val="6C13C0EAA07146729E2D2CDCE520A8CC"/>
  </w:style>
  <w:style w:type="paragraph" w:customStyle="1" w:styleId="C558C942A2F44A4E83E3D6F12E72ADD2">
    <w:name w:val="C558C942A2F44A4E83E3D6F12E72ADD2"/>
  </w:style>
  <w:style w:type="paragraph" w:customStyle="1" w:styleId="4A9050D4829D4F868DEABF1D79936996">
    <w:name w:val="4A9050D4829D4F868DEABF1D79936996"/>
  </w:style>
  <w:style w:type="paragraph" w:customStyle="1" w:styleId="E5D1CF2AA90F4092A09F2215847327CD">
    <w:name w:val="E5D1CF2AA90F4092A09F2215847327CD"/>
  </w:style>
  <w:style w:type="paragraph" w:customStyle="1" w:styleId="E28E6497B99148ECB64C7B92D2640FD4">
    <w:name w:val="E28E6497B99148ECB64C7B92D2640FD4"/>
  </w:style>
  <w:style w:type="paragraph" w:customStyle="1" w:styleId="86DEF4946FDB47E18F15FDF51FEB70F6">
    <w:name w:val="86DEF4946FDB47E18F15FDF51FEB70F6"/>
  </w:style>
  <w:style w:type="paragraph" w:customStyle="1" w:styleId="0E298064AFF04454B41287510B3658CC">
    <w:name w:val="0E298064AFF04454B41287510B3658CC"/>
  </w:style>
  <w:style w:type="paragraph" w:customStyle="1" w:styleId="452B402DEDB8460293DFB85CAC7DFC4F">
    <w:name w:val="452B402DEDB8460293DFB85CAC7DFC4F"/>
  </w:style>
  <w:style w:type="paragraph" w:customStyle="1" w:styleId="4CFDA917CC774040A959C19D8B210A2B">
    <w:name w:val="4CFDA917CC774040A959C19D8B210A2B"/>
  </w:style>
  <w:style w:type="paragraph" w:customStyle="1" w:styleId="D2D6E38B23BD449DB102E4B46DE32E12">
    <w:name w:val="D2D6E38B23BD449DB102E4B46DE32E12"/>
  </w:style>
  <w:style w:type="paragraph" w:customStyle="1" w:styleId="A9632F8EB1A54F958517CD558B6F1301">
    <w:name w:val="A9632F8EB1A54F958517CD558B6F1301"/>
  </w:style>
  <w:style w:type="paragraph" w:customStyle="1" w:styleId="B1214608E8E549C19F75084EB8404773">
    <w:name w:val="B1214608E8E549C19F75084EB8404773"/>
  </w:style>
  <w:style w:type="paragraph" w:customStyle="1" w:styleId="8DFA28F31EF34042A4BDFA4BB2804FAF">
    <w:name w:val="8DFA28F31EF34042A4BDFA4BB2804FAF"/>
  </w:style>
  <w:style w:type="paragraph" w:customStyle="1" w:styleId="DE30AD6F03F74C7282CA6117177BE6D9">
    <w:name w:val="DE30AD6F03F74C7282CA6117177BE6D9"/>
  </w:style>
  <w:style w:type="paragraph" w:customStyle="1" w:styleId="4597BB17B99748EC82278B4187A297C0">
    <w:name w:val="4597BB17B99748EC82278B4187A297C0"/>
    <w:rsid w:val="00965A8C"/>
  </w:style>
  <w:style w:type="paragraph" w:customStyle="1" w:styleId="EF2CBE62B92C412AA4AF036B40327DFF">
    <w:name w:val="EF2CBE62B92C412AA4AF036B40327DFF"/>
    <w:rsid w:val="00965A8C"/>
  </w:style>
  <w:style w:type="paragraph" w:customStyle="1" w:styleId="851269A2BFF842D6A0B19DAF7CFE0E37">
    <w:name w:val="851269A2BFF842D6A0B19DAF7CFE0E37"/>
    <w:rsid w:val="00965A8C"/>
  </w:style>
  <w:style w:type="paragraph" w:customStyle="1" w:styleId="5663E6D0DB4C441F99CAF78389E180F2">
    <w:name w:val="5663E6D0DB4C441F99CAF78389E180F2"/>
    <w:rsid w:val="00965A8C"/>
  </w:style>
  <w:style w:type="paragraph" w:customStyle="1" w:styleId="82303ECDAF68490B8FB8D16C86162682">
    <w:name w:val="82303ECDAF68490B8FB8D16C86162682"/>
    <w:rsid w:val="00965A8C"/>
  </w:style>
  <w:style w:type="paragraph" w:customStyle="1" w:styleId="DBE92964636540F4B63E75291F3EFB9C">
    <w:name w:val="DBE92964636540F4B63E75291F3EFB9C"/>
    <w:rsid w:val="00965A8C"/>
  </w:style>
  <w:style w:type="paragraph" w:customStyle="1" w:styleId="76335B8FBD2143AFB774A0148E41993F">
    <w:name w:val="76335B8FBD2143AFB774A0148E41993F"/>
    <w:rsid w:val="00965A8C"/>
  </w:style>
  <w:style w:type="paragraph" w:customStyle="1" w:styleId="48768395E7A3462A97E740612B9CCF63">
    <w:name w:val="48768395E7A3462A97E740612B9CCF63"/>
    <w:rsid w:val="00965A8C"/>
  </w:style>
  <w:style w:type="paragraph" w:customStyle="1" w:styleId="1269B73BDC694578AAC64A7B2FA05A76">
    <w:name w:val="1269B73BDC694578AAC64A7B2FA05A76"/>
    <w:rsid w:val="00965A8C"/>
  </w:style>
  <w:style w:type="paragraph" w:customStyle="1" w:styleId="001692C38FC04DAA938BCB1A7BBAD46A">
    <w:name w:val="001692C38FC04DAA938BCB1A7BBAD46A"/>
    <w:rsid w:val="00965A8C"/>
  </w:style>
  <w:style w:type="paragraph" w:customStyle="1" w:styleId="EDDDF6C1333E41909F58572417511546">
    <w:name w:val="EDDDF6C1333E41909F58572417511546"/>
    <w:rsid w:val="00965A8C"/>
  </w:style>
  <w:style w:type="paragraph" w:customStyle="1" w:styleId="DCA09C2618184F3F91255DE6ED59FBFD">
    <w:name w:val="DCA09C2618184F3F91255DE6ED59FBFD"/>
    <w:rsid w:val="00965A8C"/>
  </w:style>
  <w:style w:type="paragraph" w:customStyle="1" w:styleId="79320C15D59142FDAA2B620131F53C3F">
    <w:name w:val="79320C15D59142FDAA2B620131F53C3F"/>
    <w:rsid w:val="00965A8C"/>
  </w:style>
  <w:style w:type="paragraph" w:customStyle="1" w:styleId="D6300DD086A4458083E24B93B8B090A2">
    <w:name w:val="D6300DD086A4458083E24B93B8B090A2"/>
    <w:rsid w:val="00965A8C"/>
  </w:style>
  <w:style w:type="paragraph" w:customStyle="1" w:styleId="BA3453A2BB5F4D06BCCA6EE538986BA5">
    <w:name w:val="BA3453A2BB5F4D06BCCA6EE538986BA5"/>
    <w:rsid w:val="00965A8C"/>
  </w:style>
  <w:style w:type="paragraph" w:customStyle="1" w:styleId="C0CD667E154342C1AA6A9976AD4C42CC">
    <w:name w:val="C0CD667E154342C1AA6A9976AD4C42CC"/>
    <w:rsid w:val="00965A8C"/>
  </w:style>
  <w:style w:type="paragraph" w:customStyle="1" w:styleId="28F618B8A7744BA6AA1A9C2A6FA6386D">
    <w:name w:val="28F618B8A7744BA6AA1A9C2A6FA6386D"/>
    <w:rsid w:val="00965A8C"/>
  </w:style>
  <w:style w:type="paragraph" w:customStyle="1" w:styleId="0482AD45E1B54A918A408893110837EA">
    <w:name w:val="0482AD45E1B54A918A408893110837EA"/>
    <w:rsid w:val="00965A8C"/>
  </w:style>
  <w:style w:type="paragraph" w:customStyle="1" w:styleId="69BE87B077E24A16830ACF5B6D5C17C2">
    <w:name w:val="69BE87B077E24A16830ACF5B6D5C17C2"/>
    <w:rsid w:val="00965A8C"/>
  </w:style>
  <w:style w:type="paragraph" w:customStyle="1" w:styleId="437A0BF4BF344422B185DEF1613D7388">
    <w:name w:val="437A0BF4BF344422B185DEF1613D7388"/>
    <w:rsid w:val="00965A8C"/>
  </w:style>
  <w:style w:type="paragraph" w:customStyle="1" w:styleId="9B1561EF88AD46E1ABB9E16602D88C67">
    <w:name w:val="9B1561EF88AD46E1ABB9E16602D88C67"/>
    <w:rsid w:val="00965A8C"/>
  </w:style>
  <w:style w:type="paragraph" w:customStyle="1" w:styleId="96BF3F2B49E44A6FBD4E37C6E6DAF5CF">
    <w:name w:val="96BF3F2B49E44A6FBD4E37C6E6DAF5CF"/>
    <w:rsid w:val="000501C9"/>
    <w:rPr>
      <w:kern w:val="0"/>
      <w14:ligatures w14:val="none"/>
    </w:rPr>
  </w:style>
  <w:style w:type="paragraph" w:customStyle="1" w:styleId="A5E909A59CE14A6BB09743FB915BAB2C">
    <w:name w:val="A5E909A59CE14A6BB09743FB915BAB2C"/>
    <w:rsid w:val="000501C9"/>
    <w:rPr>
      <w:kern w:val="0"/>
      <w14:ligatures w14:val="none"/>
    </w:rPr>
  </w:style>
  <w:style w:type="paragraph" w:customStyle="1" w:styleId="2BFB1B5593564D34AA56E305588E1A0A">
    <w:name w:val="2BFB1B5593564D34AA56E305588E1A0A"/>
    <w:rsid w:val="000501C9"/>
    <w:rPr>
      <w:kern w:val="0"/>
      <w14:ligatures w14:val="none"/>
    </w:rPr>
  </w:style>
  <w:style w:type="paragraph" w:customStyle="1" w:styleId="88A6B8B84A754767B5CFEE7C66AF618F">
    <w:name w:val="88A6B8B84A754767B5CFEE7C66AF618F"/>
    <w:rsid w:val="000501C9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6DEDC8-2342-48C1-86A9-9383F674CC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2024-05-19T12:30:00Z</dcterms:created>
  <dcterms:modified xsi:type="dcterms:W3CDTF">2024-05-19T12:30:00Z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cfe45883-8979-4c35-9a08-d9d200f16662</vt:lpwstr>
  </property>
</Properties>
</file>